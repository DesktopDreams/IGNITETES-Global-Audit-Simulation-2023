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A98CA" w14:textId="398C82A0" w:rsidR="00EE130B" w:rsidRPr="00F453FD" w:rsidRDefault="00F453FD" w:rsidP="00F453FD">
      <w:pPr>
        <w:spacing w:line="276" w:lineRule="auto"/>
        <w:jc w:val="center"/>
        <w:rPr>
          <w:b/>
          <w:caps/>
          <w:sz w:val="26"/>
          <w:szCs w:val="26"/>
          <w:lang w:val="en-GB"/>
        </w:rPr>
      </w:pPr>
      <w:r>
        <w:rPr>
          <w:b/>
          <w:caps/>
          <w:noProof/>
          <w:sz w:val="26"/>
          <w:szCs w:val="26"/>
          <w:lang w:val="en-GB"/>
        </w:rPr>
        <w:t>ST City Hotel (m) Sdn bhd</w:t>
      </w:r>
    </w:p>
    <w:p w14:paraId="42F434E8" w14:textId="55046C32" w:rsidR="00EE130B" w:rsidRPr="008C1273" w:rsidRDefault="00F453FD" w:rsidP="002D799A">
      <w:pPr>
        <w:spacing w:line="276" w:lineRule="auto"/>
        <w:jc w:val="center"/>
        <w:rPr>
          <w:sz w:val="21"/>
          <w:szCs w:val="21"/>
          <w:lang w:val="en-GB"/>
        </w:rPr>
      </w:pPr>
      <w:r>
        <w:rPr>
          <w:noProof/>
          <w:sz w:val="21"/>
          <w:szCs w:val="21"/>
          <w:lang w:val="en-GB"/>
        </w:rPr>
        <w:t>Jalan Sultan Ismail,</w:t>
      </w:r>
    </w:p>
    <w:p w14:paraId="2D9E729D" w14:textId="1D565785" w:rsidR="00EE130B" w:rsidRPr="008C1273" w:rsidRDefault="00F453FD" w:rsidP="002D799A">
      <w:pPr>
        <w:spacing w:line="276" w:lineRule="auto"/>
        <w:jc w:val="center"/>
        <w:rPr>
          <w:sz w:val="21"/>
          <w:szCs w:val="21"/>
          <w:lang w:val="en-GB"/>
        </w:rPr>
      </w:pPr>
      <w:r>
        <w:rPr>
          <w:noProof/>
          <w:sz w:val="21"/>
          <w:szCs w:val="21"/>
          <w:lang w:val="en-GB"/>
        </w:rPr>
        <w:t>Wilayah Persekutuan</w:t>
      </w:r>
    </w:p>
    <w:p w14:paraId="329FB72B" w14:textId="77CA9FB5" w:rsidR="00EE130B" w:rsidRPr="008C1273" w:rsidRDefault="00F453FD" w:rsidP="002D799A">
      <w:pPr>
        <w:spacing w:line="276" w:lineRule="auto"/>
        <w:jc w:val="center"/>
        <w:rPr>
          <w:sz w:val="21"/>
          <w:szCs w:val="21"/>
          <w:lang w:val="en-GB"/>
        </w:rPr>
      </w:pPr>
      <w:r>
        <w:rPr>
          <w:noProof/>
          <w:sz w:val="21"/>
          <w:szCs w:val="21"/>
          <w:lang w:val="en-GB"/>
        </w:rPr>
        <w:t>50250 Kuala Lumpur</w:t>
      </w:r>
    </w:p>
    <w:p w14:paraId="7D04CCA5" w14:textId="77777777" w:rsidR="00EE130B" w:rsidRPr="008C1273" w:rsidRDefault="00EE130B" w:rsidP="001B1FCC">
      <w:pPr>
        <w:rPr>
          <w:sz w:val="21"/>
          <w:szCs w:val="21"/>
          <w:lang w:val="en-GB"/>
        </w:rPr>
      </w:pPr>
    </w:p>
    <w:p w14:paraId="3C2BCD87" w14:textId="211F774C" w:rsidR="00EE130B" w:rsidRPr="008C1273" w:rsidRDefault="00EE130B" w:rsidP="001B1FCC">
      <w:pPr>
        <w:jc w:val="both"/>
        <w:rPr>
          <w:sz w:val="21"/>
          <w:szCs w:val="21"/>
          <w:lang w:val="en-GB"/>
        </w:rPr>
      </w:pPr>
      <w:r w:rsidRPr="008C1273">
        <w:rPr>
          <w:sz w:val="21"/>
          <w:szCs w:val="21"/>
          <w:lang w:val="en-GB"/>
        </w:rPr>
        <w:t xml:space="preserve">Date: </w:t>
      </w:r>
      <w:r w:rsidRPr="008C1273">
        <w:rPr>
          <w:sz w:val="21"/>
          <w:szCs w:val="21"/>
          <w:lang w:val="en-GB"/>
        </w:rPr>
        <w:fldChar w:fldCharType="begin"/>
      </w:r>
      <w:r w:rsidRPr="008C1273">
        <w:rPr>
          <w:sz w:val="21"/>
          <w:szCs w:val="21"/>
          <w:lang w:val="en-GB"/>
        </w:rPr>
        <w:instrText xml:space="preserve"> DATE \@ "d MMMM yyyy" </w:instrText>
      </w:r>
      <w:r w:rsidRPr="008C1273">
        <w:rPr>
          <w:sz w:val="21"/>
          <w:szCs w:val="21"/>
          <w:lang w:val="en-GB"/>
        </w:rPr>
        <w:fldChar w:fldCharType="separate"/>
      </w:r>
      <w:r w:rsidR="00F972CE">
        <w:rPr>
          <w:noProof/>
          <w:sz w:val="21"/>
          <w:szCs w:val="21"/>
          <w:lang w:val="en-GB"/>
        </w:rPr>
        <w:t>16 June 2023</w:t>
      </w:r>
      <w:r w:rsidRPr="008C1273">
        <w:rPr>
          <w:sz w:val="21"/>
          <w:szCs w:val="21"/>
          <w:lang w:val="en-GB"/>
        </w:rPr>
        <w:fldChar w:fldCharType="end"/>
      </w:r>
    </w:p>
    <w:p w14:paraId="77789586" w14:textId="77777777" w:rsidR="00EE130B" w:rsidRPr="008C1273" w:rsidRDefault="00EE130B" w:rsidP="001B1FCC">
      <w:pPr>
        <w:rPr>
          <w:sz w:val="21"/>
          <w:szCs w:val="21"/>
          <w:lang w:val="en-GB"/>
        </w:rPr>
      </w:pPr>
    </w:p>
    <w:p w14:paraId="680D1B94" w14:textId="45CE69D0" w:rsidR="00EE130B" w:rsidRPr="002D799A" w:rsidRDefault="00F453FD" w:rsidP="002D799A">
      <w:pPr>
        <w:spacing w:line="360" w:lineRule="auto"/>
        <w:rPr>
          <w:b/>
          <w:bCs/>
          <w:sz w:val="21"/>
          <w:szCs w:val="21"/>
          <w:lang w:val="en-GB"/>
        </w:rPr>
      </w:pPr>
      <w:r>
        <w:rPr>
          <w:b/>
          <w:bCs/>
          <w:sz w:val="21"/>
          <w:szCs w:val="21"/>
          <w:lang w:val="en-GB"/>
        </w:rPr>
        <w:t>Flory Travelling</w:t>
      </w:r>
    </w:p>
    <w:p w14:paraId="59E7FE2A" w14:textId="07EBF74F" w:rsidR="00EE130B" w:rsidRDefault="00F453FD" w:rsidP="001B1FCC">
      <w:pPr>
        <w:rPr>
          <w:b/>
          <w:bCs/>
          <w:sz w:val="21"/>
          <w:szCs w:val="21"/>
          <w:lang w:val="en-GB"/>
        </w:rPr>
      </w:pPr>
      <w:r>
        <w:rPr>
          <w:b/>
          <w:bCs/>
          <w:sz w:val="21"/>
          <w:szCs w:val="21"/>
          <w:lang w:val="en-GB"/>
        </w:rPr>
        <w:t>A11-02B, Empire Office Tower,</w:t>
      </w:r>
    </w:p>
    <w:p w14:paraId="23A1ACBA" w14:textId="77777777" w:rsidR="00F453FD" w:rsidRDefault="00F453FD" w:rsidP="001B1FCC">
      <w:pPr>
        <w:rPr>
          <w:b/>
          <w:bCs/>
          <w:sz w:val="21"/>
          <w:szCs w:val="21"/>
          <w:lang w:val="en-GB"/>
        </w:rPr>
      </w:pPr>
      <w:r>
        <w:rPr>
          <w:b/>
          <w:bCs/>
          <w:sz w:val="21"/>
          <w:szCs w:val="21"/>
          <w:lang w:val="en-GB"/>
        </w:rPr>
        <w:t xml:space="preserve">Jalan SS16/1, </w:t>
      </w:r>
    </w:p>
    <w:p w14:paraId="027B3C56" w14:textId="7D077F0A" w:rsidR="00F453FD" w:rsidRDefault="00F453FD" w:rsidP="001B1FCC">
      <w:pPr>
        <w:rPr>
          <w:b/>
          <w:bCs/>
          <w:sz w:val="21"/>
          <w:szCs w:val="21"/>
          <w:lang w:val="en-GB"/>
        </w:rPr>
      </w:pPr>
      <w:r>
        <w:rPr>
          <w:b/>
          <w:bCs/>
          <w:sz w:val="21"/>
          <w:szCs w:val="21"/>
          <w:lang w:val="en-GB"/>
        </w:rPr>
        <w:t>47500 Subang Jaya,</w:t>
      </w:r>
    </w:p>
    <w:p w14:paraId="0C18C878" w14:textId="4EADCFBE" w:rsidR="00F453FD" w:rsidRPr="002D799A" w:rsidRDefault="00F453FD" w:rsidP="001B1FCC">
      <w:pPr>
        <w:rPr>
          <w:b/>
          <w:bCs/>
          <w:sz w:val="21"/>
          <w:szCs w:val="21"/>
          <w:lang w:val="en-GB"/>
        </w:rPr>
      </w:pPr>
      <w:r>
        <w:rPr>
          <w:b/>
          <w:bCs/>
          <w:sz w:val="21"/>
          <w:szCs w:val="21"/>
          <w:lang w:val="en-GB"/>
        </w:rPr>
        <w:t>Selangor</w:t>
      </w:r>
    </w:p>
    <w:p w14:paraId="340E85B3" w14:textId="77777777" w:rsidR="00EE130B" w:rsidRPr="008C1273" w:rsidRDefault="00EE130B" w:rsidP="001B1FCC">
      <w:pPr>
        <w:rPr>
          <w:sz w:val="21"/>
          <w:szCs w:val="21"/>
          <w:lang w:val="en-GB"/>
        </w:rPr>
      </w:pPr>
    </w:p>
    <w:p w14:paraId="2A83EFB1" w14:textId="77777777" w:rsidR="00EE130B" w:rsidRPr="008C1273" w:rsidRDefault="00EE130B" w:rsidP="001B1FCC">
      <w:pPr>
        <w:jc w:val="both"/>
        <w:rPr>
          <w:sz w:val="21"/>
          <w:szCs w:val="21"/>
          <w:lang w:val="en-GB"/>
        </w:rPr>
      </w:pPr>
      <w:r>
        <w:rPr>
          <w:sz w:val="21"/>
          <w:szCs w:val="21"/>
          <w:lang w:val="en-GB"/>
        </w:rPr>
        <w:t>Dear Sirs / Madam</w:t>
      </w:r>
      <w:r w:rsidRPr="008C1273">
        <w:rPr>
          <w:sz w:val="21"/>
          <w:szCs w:val="21"/>
          <w:lang w:val="en-GB"/>
        </w:rPr>
        <w:t xml:space="preserve">, </w:t>
      </w:r>
    </w:p>
    <w:p w14:paraId="228F1313" w14:textId="77777777" w:rsidR="00EE130B" w:rsidRPr="008C1273" w:rsidRDefault="00EE130B" w:rsidP="001B1FCC">
      <w:pPr>
        <w:rPr>
          <w:sz w:val="21"/>
          <w:szCs w:val="21"/>
          <w:lang w:val="en-GB"/>
        </w:rPr>
      </w:pPr>
    </w:p>
    <w:p w14:paraId="65DB7519" w14:textId="77777777" w:rsidR="00EE130B" w:rsidRPr="008C1273" w:rsidRDefault="00EE130B">
      <w:pPr>
        <w:rPr>
          <w:b/>
          <w:sz w:val="21"/>
          <w:szCs w:val="21"/>
          <w:lang w:val="en-GB"/>
        </w:rPr>
      </w:pPr>
      <w:r w:rsidRPr="008C1273">
        <w:rPr>
          <w:b/>
          <w:sz w:val="21"/>
          <w:szCs w:val="21"/>
          <w:lang w:val="en-GB"/>
        </w:rPr>
        <w:t>CONFIRMATION OF BALANCES</w:t>
      </w:r>
    </w:p>
    <w:p w14:paraId="2F283EF0" w14:textId="77777777" w:rsidR="00EE130B" w:rsidRPr="008C1273" w:rsidRDefault="00EE130B">
      <w:pPr>
        <w:pStyle w:val="Header"/>
        <w:tabs>
          <w:tab w:val="clear" w:pos="4320"/>
          <w:tab w:val="clear" w:pos="8640"/>
        </w:tabs>
        <w:rPr>
          <w:sz w:val="21"/>
          <w:szCs w:val="21"/>
          <w:lang w:val="en-GB"/>
        </w:rPr>
      </w:pPr>
    </w:p>
    <w:p w14:paraId="36034485" w14:textId="6C643423" w:rsidR="00EE130B" w:rsidRPr="008C1273" w:rsidRDefault="00EE130B">
      <w:pPr>
        <w:jc w:val="both"/>
        <w:rPr>
          <w:sz w:val="21"/>
          <w:szCs w:val="21"/>
          <w:lang w:val="en-GB"/>
        </w:rPr>
      </w:pPr>
      <w:proofErr w:type="gramStart"/>
      <w:r w:rsidRPr="008C1273">
        <w:rPr>
          <w:sz w:val="21"/>
          <w:szCs w:val="21"/>
          <w:lang w:val="en-GB"/>
        </w:rPr>
        <w:t>At</w:t>
      </w:r>
      <w:proofErr w:type="gramEnd"/>
      <w:r w:rsidRPr="008C1273">
        <w:rPr>
          <w:sz w:val="21"/>
          <w:szCs w:val="21"/>
          <w:lang w:val="en-GB"/>
        </w:rPr>
        <w:t xml:space="preserve"> </w:t>
      </w:r>
      <w:r w:rsidRPr="002A1488">
        <w:rPr>
          <w:noProof/>
          <w:sz w:val="21"/>
          <w:szCs w:val="21"/>
          <w:lang w:val="en-GB"/>
        </w:rPr>
        <w:t>31 December 20</w:t>
      </w:r>
      <w:r w:rsidR="002D799A">
        <w:rPr>
          <w:noProof/>
          <w:sz w:val="21"/>
          <w:szCs w:val="21"/>
          <w:lang w:val="en-GB"/>
        </w:rPr>
        <w:t>2</w:t>
      </w:r>
      <w:r w:rsidR="00F453FD">
        <w:rPr>
          <w:noProof/>
          <w:sz w:val="21"/>
          <w:szCs w:val="21"/>
          <w:lang w:val="en-GB"/>
        </w:rPr>
        <w:t>2</w:t>
      </w:r>
      <w:r w:rsidRPr="008C1273">
        <w:rPr>
          <w:sz w:val="21"/>
          <w:szCs w:val="21"/>
          <w:lang w:val="en-GB"/>
        </w:rPr>
        <w:t>, according to our records, the balances of your accounts with us were:</w:t>
      </w:r>
    </w:p>
    <w:p w14:paraId="36687929" w14:textId="77777777" w:rsidR="00EE130B" w:rsidRPr="008C1273" w:rsidRDefault="00EE130B">
      <w:pPr>
        <w:jc w:val="both"/>
        <w:rPr>
          <w:sz w:val="21"/>
          <w:szCs w:val="21"/>
          <w:lang w:val="en-GB"/>
        </w:rPr>
      </w:pPr>
    </w:p>
    <w:p w14:paraId="60FCE160" w14:textId="11B12E58" w:rsidR="00EE130B" w:rsidRPr="008C1273" w:rsidRDefault="00EE130B" w:rsidP="007D7358">
      <w:pPr>
        <w:tabs>
          <w:tab w:val="left" w:pos="4320"/>
          <w:tab w:val="left" w:pos="4680"/>
          <w:tab w:val="center" w:pos="5670"/>
          <w:tab w:val="left" w:pos="6480"/>
          <w:tab w:val="decimal" w:pos="8280"/>
        </w:tabs>
        <w:jc w:val="both"/>
        <w:rPr>
          <w:sz w:val="21"/>
          <w:szCs w:val="21"/>
          <w:u w:val="single"/>
          <w:lang w:val="en-GB"/>
        </w:rPr>
      </w:pPr>
      <w:r w:rsidRPr="008C1273">
        <w:rPr>
          <w:sz w:val="21"/>
          <w:szCs w:val="21"/>
          <w:lang w:val="en-GB"/>
        </w:rPr>
        <w:t>Amount due to us</w:t>
      </w:r>
      <w:r>
        <w:rPr>
          <w:sz w:val="21"/>
          <w:szCs w:val="21"/>
          <w:lang w:val="en-GB"/>
        </w:rPr>
        <w:t xml:space="preserve"> by you</w:t>
      </w:r>
      <w:r w:rsidRPr="008C1273">
        <w:rPr>
          <w:sz w:val="21"/>
          <w:szCs w:val="21"/>
          <w:lang w:val="en-GB"/>
        </w:rPr>
        <w:tab/>
        <w:t>RM</w:t>
      </w:r>
      <w:r w:rsidRPr="008C1273">
        <w:rPr>
          <w:sz w:val="21"/>
          <w:szCs w:val="21"/>
          <w:lang w:val="en-GB"/>
        </w:rPr>
        <w:tab/>
      </w:r>
      <w:r w:rsidRPr="008C1273">
        <w:rPr>
          <w:sz w:val="21"/>
          <w:szCs w:val="21"/>
          <w:u w:val="single"/>
          <w:lang w:val="en-GB"/>
        </w:rPr>
        <w:tab/>
      </w:r>
      <w:r w:rsidR="00F453FD">
        <w:rPr>
          <w:sz w:val="21"/>
          <w:szCs w:val="21"/>
          <w:u w:val="single"/>
          <w:lang w:val="en-GB"/>
        </w:rPr>
        <w:t>9048.16</w:t>
      </w:r>
      <w:r w:rsidRPr="008C1273">
        <w:rPr>
          <w:sz w:val="21"/>
          <w:szCs w:val="21"/>
          <w:u w:val="single"/>
          <w:lang w:val="en-GB"/>
        </w:rPr>
        <w:tab/>
      </w:r>
      <w:r w:rsidRPr="008C1273">
        <w:rPr>
          <w:sz w:val="21"/>
          <w:szCs w:val="21"/>
          <w:lang w:val="en-GB"/>
        </w:rPr>
        <w:t>(DR)</w:t>
      </w:r>
    </w:p>
    <w:p w14:paraId="38426046" w14:textId="0C6C2C6C" w:rsidR="00EE130B" w:rsidRPr="008C1273" w:rsidRDefault="00EE130B" w:rsidP="007D7358">
      <w:pPr>
        <w:tabs>
          <w:tab w:val="left" w:pos="4320"/>
          <w:tab w:val="left" w:pos="4680"/>
          <w:tab w:val="center" w:pos="5670"/>
          <w:tab w:val="left" w:pos="6480"/>
          <w:tab w:val="decimal" w:pos="8280"/>
        </w:tabs>
        <w:jc w:val="both"/>
        <w:rPr>
          <w:sz w:val="21"/>
          <w:szCs w:val="21"/>
          <w:lang w:val="en-GB"/>
        </w:rPr>
      </w:pPr>
    </w:p>
    <w:p w14:paraId="65741C98" w14:textId="77777777" w:rsidR="00EE130B" w:rsidRPr="008C1273" w:rsidRDefault="00EE130B" w:rsidP="00312484">
      <w:pPr>
        <w:tabs>
          <w:tab w:val="left" w:pos="4320"/>
          <w:tab w:val="left" w:pos="4680"/>
          <w:tab w:val="center" w:pos="5670"/>
          <w:tab w:val="left" w:pos="6480"/>
        </w:tabs>
        <w:jc w:val="both"/>
        <w:rPr>
          <w:sz w:val="21"/>
          <w:szCs w:val="21"/>
          <w:lang w:val="en-GB"/>
        </w:rPr>
      </w:pPr>
    </w:p>
    <w:p w14:paraId="3279D1C8" w14:textId="77777777" w:rsidR="00EE130B" w:rsidRPr="008C1273" w:rsidRDefault="00EE130B" w:rsidP="002D799A">
      <w:pPr>
        <w:spacing w:line="276" w:lineRule="auto"/>
        <w:jc w:val="both"/>
        <w:rPr>
          <w:sz w:val="21"/>
          <w:szCs w:val="21"/>
          <w:lang w:val="en-GB"/>
        </w:rPr>
      </w:pPr>
      <w:r w:rsidRPr="008C1273">
        <w:rPr>
          <w:sz w:val="21"/>
          <w:szCs w:val="21"/>
          <w:lang w:val="en-GB"/>
        </w:rPr>
        <w:t>For audit purposes, we shall be obliged if you will confirm and sign this letter in the space provided below, and return it DIRECTLY in the enclosed stamped addressed envelope to our auditors:</w:t>
      </w:r>
    </w:p>
    <w:p w14:paraId="0671A1FA" w14:textId="77777777" w:rsidR="00EE130B" w:rsidRPr="008C1273" w:rsidRDefault="00EE130B">
      <w:pPr>
        <w:jc w:val="both"/>
        <w:rPr>
          <w:sz w:val="21"/>
          <w:szCs w:val="21"/>
          <w:lang w:val="en-GB"/>
        </w:rPr>
      </w:pPr>
    </w:p>
    <w:p w14:paraId="505FAFC3" w14:textId="4D42456B" w:rsidR="00EE130B" w:rsidRPr="008C1273" w:rsidRDefault="008F7B9D" w:rsidP="002D799A">
      <w:pPr>
        <w:spacing w:line="276" w:lineRule="auto"/>
        <w:jc w:val="center"/>
        <w:rPr>
          <w:b/>
          <w:sz w:val="21"/>
          <w:szCs w:val="21"/>
          <w:lang w:val="en-GB"/>
        </w:rPr>
      </w:pPr>
      <w:r>
        <w:rPr>
          <w:b/>
          <w:noProof/>
          <w:sz w:val="21"/>
          <w:szCs w:val="21"/>
          <w:lang w:val="en-GB"/>
        </w:rPr>
        <w:t>Young Water Anderson</w:t>
      </w:r>
    </w:p>
    <w:p w14:paraId="01E6B1AC" w14:textId="77777777" w:rsidR="00EE130B" w:rsidRPr="008C1273" w:rsidRDefault="00EE130B" w:rsidP="002D799A">
      <w:pPr>
        <w:spacing w:line="276" w:lineRule="auto"/>
        <w:jc w:val="center"/>
        <w:rPr>
          <w:sz w:val="21"/>
          <w:szCs w:val="21"/>
          <w:lang w:val="en-GB"/>
        </w:rPr>
      </w:pPr>
      <w:r w:rsidRPr="008C1273">
        <w:rPr>
          <w:sz w:val="21"/>
          <w:szCs w:val="21"/>
          <w:lang w:val="en-GB"/>
        </w:rPr>
        <w:t>Chartered Accountants</w:t>
      </w:r>
    </w:p>
    <w:p w14:paraId="0A3AC132" w14:textId="34BABA32" w:rsidR="00EE130B" w:rsidRDefault="000A5C9C" w:rsidP="002D799A">
      <w:pPr>
        <w:spacing w:line="276" w:lineRule="auto"/>
        <w:jc w:val="center"/>
        <w:rPr>
          <w:sz w:val="21"/>
          <w:szCs w:val="21"/>
          <w:lang w:val="en-GB"/>
        </w:rPr>
      </w:pPr>
      <w:r>
        <w:rPr>
          <w:noProof/>
          <w:sz w:val="21"/>
          <w:szCs w:val="21"/>
          <w:lang w:val="en-GB"/>
        </w:rPr>
        <w:t>The Purple House,</w:t>
      </w:r>
    </w:p>
    <w:p w14:paraId="0B124701" w14:textId="4E2A252C" w:rsidR="00EE130B" w:rsidRPr="008C1273" w:rsidRDefault="000A5C9C" w:rsidP="002D799A">
      <w:pPr>
        <w:spacing w:line="276" w:lineRule="auto"/>
        <w:jc w:val="center"/>
        <w:rPr>
          <w:sz w:val="21"/>
          <w:szCs w:val="21"/>
          <w:lang w:val="en-GB"/>
        </w:rPr>
      </w:pPr>
      <w:r>
        <w:rPr>
          <w:noProof/>
          <w:sz w:val="21"/>
          <w:szCs w:val="21"/>
          <w:lang w:val="en-GB"/>
        </w:rPr>
        <w:t>First Floor, 37 &amp; 39</w:t>
      </w:r>
    </w:p>
    <w:p w14:paraId="573A9F6F" w14:textId="47297D41" w:rsidR="00EE130B" w:rsidRDefault="000A5C9C" w:rsidP="002D799A">
      <w:pPr>
        <w:spacing w:line="276" w:lineRule="auto"/>
        <w:jc w:val="center"/>
        <w:rPr>
          <w:sz w:val="21"/>
          <w:szCs w:val="21"/>
          <w:lang w:val="en-GB"/>
        </w:rPr>
      </w:pPr>
      <w:r>
        <w:rPr>
          <w:noProof/>
          <w:sz w:val="21"/>
          <w:szCs w:val="21"/>
          <w:lang w:val="en-GB"/>
        </w:rPr>
        <w:t>Jalan SS 15/8a, SS 15,</w:t>
      </w:r>
    </w:p>
    <w:p w14:paraId="2D25EB93" w14:textId="77777777" w:rsidR="000A5C9C" w:rsidRDefault="000A5C9C" w:rsidP="002D799A">
      <w:pPr>
        <w:spacing w:line="276" w:lineRule="auto"/>
        <w:jc w:val="center"/>
        <w:rPr>
          <w:noProof/>
          <w:sz w:val="21"/>
          <w:szCs w:val="21"/>
          <w:lang w:val="en-GB"/>
        </w:rPr>
      </w:pPr>
      <w:r>
        <w:rPr>
          <w:noProof/>
          <w:sz w:val="21"/>
          <w:szCs w:val="21"/>
          <w:lang w:val="en-GB"/>
        </w:rPr>
        <w:t>Subang Jaya</w:t>
      </w:r>
      <w:r w:rsidR="00EE130B" w:rsidRPr="002A1488">
        <w:rPr>
          <w:noProof/>
          <w:sz w:val="21"/>
          <w:szCs w:val="21"/>
          <w:lang w:val="en-GB"/>
        </w:rPr>
        <w:t xml:space="preserve">, </w:t>
      </w:r>
    </w:p>
    <w:p w14:paraId="7F034B1A" w14:textId="567FAADA" w:rsidR="00EE130B" w:rsidRPr="008C1273" w:rsidRDefault="000A5C9C" w:rsidP="002D799A">
      <w:pPr>
        <w:spacing w:line="276" w:lineRule="auto"/>
        <w:jc w:val="center"/>
        <w:rPr>
          <w:sz w:val="21"/>
          <w:szCs w:val="21"/>
          <w:lang w:val="en-GB"/>
        </w:rPr>
      </w:pPr>
      <w:r>
        <w:rPr>
          <w:noProof/>
          <w:sz w:val="21"/>
          <w:szCs w:val="21"/>
          <w:lang w:val="en-GB"/>
        </w:rPr>
        <w:t xml:space="preserve">47500 </w:t>
      </w:r>
      <w:r w:rsidR="00EE130B" w:rsidRPr="002A1488">
        <w:rPr>
          <w:noProof/>
          <w:sz w:val="21"/>
          <w:szCs w:val="21"/>
          <w:lang w:val="en-GB"/>
        </w:rPr>
        <w:t>Selangor</w:t>
      </w:r>
    </w:p>
    <w:p w14:paraId="3C651F54" w14:textId="77777777" w:rsidR="00EE130B" w:rsidRPr="008C1273" w:rsidRDefault="00EE130B">
      <w:pPr>
        <w:jc w:val="both"/>
        <w:rPr>
          <w:sz w:val="21"/>
          <w:szCs w:val="21"/>
          <w:lang w:val="en-GB"/>
        </w:rPr>
      </w:pPr>
    </w:p>
    <w:p w14:paraId="0E6FAF29" w14:textId="63315131" w:rsidR="00EE130B" w:rsidRPr="008C1273" w:rsidRDefault="00EE130B" w:rsidP="002D799A">
      <w:pPr>
        <w:spacing w:line="276" w:lineRule="auto"/>
        <w:jc w:val="both"/>
        <w:rPr>
          <w:sz w:val="21"/>
          <w:szCs w:val="21"/>
          <w:lang w:val="en-GB"/>
        </w:rPr>
      </w:pPr>
      <w:r w:rsidRPr="008C1273">
        <w:rPr>
          <w:sz w:val="21"/>
          <w:szCs w:val="21"/>
          <w:lang w:val="en-GB"/>
        </w:rPr>
        <w:t xml:space="preserve">No money received or paid by us after the stated date has been </w:t>
      </w:r>
      <w:r w:rsidR="002D799A" w:rsidRPr="008C1273">
        <w:rPr>
          <w:sz w:val="21"/>
          <w:szCs w:val="21"/>
          <w:lang w:val="en-GB"/>
        </w:rPr>
        <w:t>considered</w:t>
      </w:r>
      <w:r w:rsidRPr="008C1273">
        <w:rPr>
          <w:sz w:val="21"/>
          <w:szCs w:val="21"/>
          <w:lang w:val="en-GB"/>
        </w:rPr>
        <w:t xml:space="preserve"> in arriving at the above figures.  We would be most grateful for your co-operation on this matter.</w:t>
      </w:r>
    </w:p>
    <w:p w14:paraId="6D9F82F8" w14:textId="77777777" w:rsidR="00EE130B" w:rsidRPr="008C1273" w:rsidRDefault="00EE130B" w:rsidP="00A71B68">
      <w:pPr>
        <w:jc w:val="both"/>
        <w:rPr>
          <w:sz w:val="21"/>
          <w:szCs w:val="21"/>
          <w:lang w:val="en-GB"/>
        </w:rPr>
      </w:pPr>
    </w:p>
    <w:p w14:paraId="1B706473" w14:textId="77777777" w:rsidR="00EE130B" w:rsidRPr="008C1273" w:rsidRDefault="00EE130B" w:rsidP="00A71B68">
      <w:pPr>
        <w:jc w:val="both"/>
        <w:rPr>
          <w:sz w:val="21"/>
          <w:szCs w:val="21"/>
          <w:lang w:val="en-GB"/>
        </w:rPr>
      </w:pPr>
      <w:r w:rsidRPr="008C1273">
        <w:rPr>
          <w:b/>
          <w:sz w:val="21"/>
          <w:szCs w:val="21"/>
          <w:lang w:val="en-GB" w:eastAsia="zh-CN"/>
        </w:rPr>
        <w:t>This is only a request for verification of balances and not a request for payment.</w:t>
      </w:r>
    </w:p>
    <w:p w14:paraId="41CA4919" w14:textId="77777777" w:rsidR="00EE130B" w:rsidRPr="008C1273" w:rsidRDefault="00EE130B" w:rsidP="00A71B68">
      <w:pPr>
        <w:jc w:val="both"/>
        <w:rPr>
          <w:sz w:val="21"/>
          <w:szCs w:val="21"/>
          <w:lang w:val="en-GB"/>
        </w:rPr>
      </w:pPr>
    </w:p>
    <w:p w14:paraId="08631C34" w14:textId="77777777" w:rsidR="00EE130B" w:rsidRPr="008C1273" w:rsidRDefault="00EE130B" w:rsidP="00A71B68">
      <w:pPr>
        <w:jc w:val="both"/>
        <w:rPr>
          <w:sz w:val="21"/>
          <w:szCs w:val="21"/>
          <w:lang w:val="en-GB"/>
        </w:rPr>
      </w:pPr>
      <w:r w:rsidRPr="008C1273">
        <w:rPr>
          <w:sz w:val="21"/>
          <w:szCs w:val="21"/>
          <w:lang w:val="en-GB"/>
        </w:rPr>
        <w:t>Yours faithfully</w:t>
      </w:r>
    </w:p>
    <w:p w14:paraId="5D3D9B61" w14:textId="77777777" w:rsidR="00EE130B" w:rsidRPr="008C1273" w:rsidRDefault="00EE130B" w:rsidP="00A71B68">
      <w:pPr>
        <w:jc w:val="both"/>
        <w:rPr>
          <w:sz w:val="21"/>
          <w:szCs w:val="21"/>
          <w:lang w:val="en-GB"/>
        </w:rPr>
      </w:pPr>
    </w:p>
    <w:p w14:paraId="5D25FC8B" w14:textId="77777777" w:rsidR="00EE130B" w:rsidRPr="008C1273" w:rsidRDefault="00EE130B" w:rsidP="00A71B68">
      <w:pPr>
        <w:jc w:val="both"/>
        <w:rPr>
          <w:sz w:val="21"/>
          <w:szCs w:val="21"/>
          <w:lang w:val="en-GB"/>
        </w:rPr>
      </w:pPr>
      <w:r w:rsidRPr="008C1273">
        <w:rPr>
          <w:sz w:val="21"/>
          <w:szCs w:val="21"/>
          <w:lang w:val="en-GB"/>
        </w:rPr>
        <w:t>_________________</w:t>
      </w:r>
    </w:p>
    <w:p w14:paraId="155656E3" w14:textId="77777777" w:rsidR="00EE130B" w:rsidRPr="008C1273" w:rsidRDefault="00EE130B" w:rsidP="002D799A">
      <w:pPr>
        <w:spacing w:line="276" w:lineRule="auto"/>
        <w:jc w:val="both"/>
        <w:rPr>
          <w:sz w:val="21"/>
          <w:szCs w:val="21"/>
          <w:lang w:val="en-GB"/>
        </w:rPr>
      </w:pPr>
      <w:r w:rsidRPr="008C1273">
        <w:rPr>
          <w:sz w:val="21"/>
          <w:szCs w:val="21"/>
          <w:lang w:val="en-GB"/>
        </w:rPr>
        <w:t>[Director’s Name]</w:t>
      </w:r>
    </w:p>
    <w:p w14:paraId="2C4FF5A4" w14:textId="77777777" w:rsidR="00EE130B" w:rsidRPr="008C1273" w:rsidRDefault="00EE130B" w:rsidP="00A71B68">
      <w:pPr>
        <w:jc w:val="both"/>
        <w:rPr>
          <w:sz w:val="21"/>
          <w:szCs w:val="21"/>
          <w:lang w:val="en-GB"/>
        </w:rPr>
      </w:pPr>
      <w:r w:rsidRPr="008C1273">
        <w:rPr>
          <w:sz w:val="21"/>
          <w:szCs w:val="21"/>
          <w:lang w:val="en-GB"/>
        </w:rPr>
        <w:t>Director</w:t>
      </w:r>
      <w:r w:rsidRPr="008C1273">
        <w:rPr>
          <w:sz w:val="21"/>
          <w:szCs w:val="21"/>
          <w:lang w:val="en-GB"/>
        </w:rPr>
        <w:tab/>
      </w:r>
      <w:r w:rsidRPr="008C1273">
        <w:rPr>
          <w:sz w:val="21"/>
          <w:szCs w:val="21"/>
          <w:lang w:val="en-GB"/>
        </w:rPr>
        <w:tab/>
      </w:r>
      <w:r w:rsidRPr="008C1273">
        <w:rPr>
          <w:sz w:val="21"/>
          <w:szCs w:val="21"/>
          <w:lang w:val="en-GB"/>
        </w:rPr>
        <w:tab/>
      </w:r>
      <w:r w:rsidRPr="008C1273">
        <w:rPr>
          <w:sz w:val="21"/>
          <w:szCs w:val="21"/>
          <w:lang w:val="en-GB"/>
        </w:rPr>
        <w:tab/>
      </w:r>
      <w:r w:rsidRPr="008C1273">
        <w:rPr>
          <w:sz w:val="21"/>
          <w:szCs w:val="21"/>
          <w:lang w:val="en-GB"/>
        </w:rPr>
        <w:tab/>
      </w:r>
      <w:r w:rsidRPr="008C1273">
        <w:rPr>
          <w:sz w:val="21"/>
          <w:szCs w:val="21"/>
          <w:lang w:val="en-GB"/>
        </w:rPr>
        <w:tab/>
      </w:r>
      <w:r w:rsidRPr="008C1273">
        <w:rPr>
          <w:sz w:val="21"/>
          <w:szCs w:val="21"/>
          <w:lang w:val="en-GB"/>
        </w:rPr>
        <w:tab/>
      </w:r>
      <w:r w:rsidRPr="008C1273">
        <w:rPr>
          <w:sz w:val="21"/>
          <w:szCs w:val="21"/>
          <w:lang w:val="en-GB"/>
        </w:rPr>
        <w:tab/>
      </w:r>
      <w:r w:rsidRPr="008C1273">
        <w:rPr>
          <w:caps/>
          <w:sz w:val="21"/>
          <w:szCs w:val="21"/>
          <w:lang w:val="en-GB"/>
        </w:rPr>
        <w:tab/>
        <w:t>(</w:t>
      </w:r>
      <w:r w:rsidRPr="008C1273">
        <w:rPr>
          <w:sz w:val="21"/>
          <w:szCs w:val="21"/>
          <w:lang w:val="en-GB"/>
        </w:rPr>
        <w:t>Please do not cut)</w:t>
      </w:r>
    </w:p>
    <w:p w14:paraId="128F70BE" w14:textId="77777777" w:rsidR="00EE130B" w:rsidRPr="00422B03" w:rsidRDefault="00EE130B" w:rsidP="00A71B68">
      <w:pPr>
        <w:pBdr>
          <w:bottom w:val="single" w:sz="12" w:space="1" w:color="auto"/>
        </w:pBdr>
        <w:tabs>
          <w:tab w:val="right" w:pos="8820"/>
        </w:tabs>
        <w:jc w:val="both"/>
        <w:rPr>
          <w:lang w:val="en-GB"/>
        </w:rPr>
      </w:pPr>
    </w:p>
    <w:p w14:paraId="23E4EC89" w14:textId="77777777" w:rsidR="00EE130B" w:rsidRPr="005364BE" w:rsidRDefault="00EE130B" w:rsidP="00A71B68">
      <w:pPr>
        <w:jc w:val="both"/>
        <w:rPr>
          <w:sz w:val="18"/>
          <w:szCs w:val="18"/>
          <w:lang w:val="en-GB"/>
        </w:rPr>
      </w:pPr>
    </w:p>
    <w:p w14:paraId="20531080" w14:textId="1AF42D78" w:rsidR="00EE130B" w:rsidRPr="00422B03" w:rsidRDefault="00EE130B" w:rsidP="00A71B68">
      <w:pPr>
        <w:jc w:val="both"/>
        <w:rPr>
          <w:b/>
          <w:sz w:val="21"/>
          <w:szCs w:val="21"/>
          <w:lang w:val="en-GB"/>
        </w:rPr>
      </w:pPr>
      <w:r w:rsidRPr="00422B03">
        <w:rPr>
          <w:b/>
          <w:sz w:val="21"/>
          <w:szCs w:val="21"/>
          <w:lang w:val="en-GB"/>
        </w:rPr>
        <w:t xml:space="preserve">Confirmation of balance with </w:t>
      </w:r>
      <w:r w:rsidR="000A5C9C">
        <w:rPr>
          <w:b/>
          <w:noProof/>
          <w:sz w:val="21"/>
          <w:szCs w:val="21"/>
          <w:lang w:val="en-GB"/>
        </w:rPr>
        <w:t>ST CITY HOTEL (M) SDN BHD</w:t>
      </w:r>
    </w:p>
    <w:p w14:paraId="2DACB1FA" w14:textId="77777777" w:rsidR="00EE130B" w:rsidRPr="008C1273" w:rsidRDefault="00EE130B" w:rsidP="00A71B68">
      <w:pPr>
        <w:jc w:val="both"/>
        <w:rPr>
          <w:sz w:val="21"/>
          <w:szCs w:val="21"/>
          <w:lang w:val="en-GB"/>
        </w:rPr>
      </w:pPr>
    </w:p>
    <w:p w14:paraId="5534957E" w14:textId="09D995C5" w:rsidR="00EE130B" w:rsidRPr="008C1273" w:rsidRDefault="00EE130B" w:rsidP="00A71B68">
      <w:pPr>
        <w:tabs>
          <w:tab w:val="left" w:pos="360"/>
        </w:tabs>
        <w:ind w:left="360" w:hanging="360"/>
        <w:jc w:val="both"/>
        <w:rPr>
          <w:sz w:val="21"/>
          <w:szCs w:val="21"/>
          <w:lang w:val="en-GB"/>
        </w:rPr>
      </w:pPr>
      <w:r w:rsidRPr="008C1273">
        <w:rPr>
          <w:sz w:val="21"/>
          <w:szCs w:val="21"/>
          <w:lang w:val="en-GB"/>
        </w:rPr>
        <w:fldChar w:fldCharType="begin">
          <w:ffData>
            <w:name w:val="Check4"/>
            <w:enabled/>
            <w:calcOnExit w:val="0"/>
            <w:checkBox>
              <w:sizeAuto/>
              <w:default w:val="0"/>
            </w:checkBox>
          </w:ffData>
        </w:fldChar>
      </w:r>
      <w:r w:rsidRPr="008C1273">
        <w:rPr>
          <w:sz w:val="21"/>
          <w:szCs w:val="21"/>
          <w:lang w:val="en-GB"/>
        </w:rPr>
        <w:instrText xml:space="preserve"> FORMCHECKBOX </w:instrText>
      </w:r>
      <w:r w:rsidR="00000000">
        <w:rPr>
          <w:sz w:val="21"/>
          <w:szCs w:val="21"/>
          <w:lang w:val="en-GB"/>
        </w:rPr>
      </w:r>
      <w:r w:rsidR="00000000">
        <w:rPr>
          <w:sz w:val="21"/>
          <w:szCs w:val="21"/>
          <w:lang w:val="en-GB"/>
        </w:rPr>
        <w:fldChar w:fldCharType="separate"/>
      </w:r>
      <w:r w:rsidRPr="008C1273">
        <w:rPr>
          <w:sz w:val="21"/>
          <w:szCs w:val="21"/>
          <w:lang w:val="en-GB"/>
        </w:rPr>
        <w:fldChar w:fldCharType="end"/>
      </w:r>
      <w:r w:rsidRPr="008C1273">
        <w:rPr>
          <w:sz w:val="21"/>
          <w:szCs w:val="21"/>
          <w:lang w:val="en-GB"/>
        </w:rPr>
        <w:tab/>
        <w:t xml:space="preserve">We confirm that the balances shown above as at </w:t>
      </w:r>
      <w:r w:rsidRPr="002A1488">
        <w:rPr>
          <w:noProof/>
          <w:sz w:val="21"/>
          <w:szCs w:val="21"/>
          <w:lang w:val="en-GB"/>
        </w:rPr>
        <w:t>31 December 20</w:t>
      </w:r>
      <w:r w:rsidR="002D799A">
        <w:rPr>
          <w:noProof/>
          <w:sz w:val="21"/>
          <w:szCs w:val="21"/>
          <w:lang w:val="en-GB"/>
        </w:rPr>
        <w:t>2</w:t>
      </w:r>
      <w:r w:rsidR="000A5C9C">
        <w:rPr>
          <w:noProof/>
          <w:sz w:val="21"/>
          <w:szCs w:val="21"/>
          <w:lang w:val="en-GB"/>
        </w:rPr>
        <w:t>2</w:t>
      </w:r>
      <w:r w:rsidRPr="008C1273">
        <w:rPr>
          <w:sz w:val="21"/>
          <w:szCs w:val="21"/>
          <w:lang w:val="en-GB"/>
        </w:rPr>
        <w:t xml:space="preserve"> are correct.</w:t>
      </w:r>
    </w:p>
    <w:p w14:paraId="5D57DC29" w14:textId="77777777" w:rsidR="00EE130B" w:rsidRPr="008C1273" w:rsidRDefault="00EE130B" w:rsidP="00A71B68">
      <w:pPr>
        <w:jc w:val="both"/>
        <w:rPr>
          <w:sz w:val="21"/>
          <w:szCs w:val="21"/>
          <w:lang w:val="en-GB"/>
        </w:rPr>
      </w:pPr>
    </w:p>
    <w:p w14:paraId="0EA6057C" w14:textId="77777777" w:rsidR="00EE130B" w:rsidRPr="008C1273" w:rsidRDefault="00EE130B" w:rsidP="002D799A">
      <w:pPr>
        <w:tabs>
          <w:tab w:val="left" w:pos="360"/>
        </w:tabs>
        <w:spacing w:line="276" w:lineRule="auto"/>
        <w:ind w:left="360" w:hanging="360"/>
        <w:jc w:val="both"/>
        <w:rPr>
          <w:sz w:val="21"/>
          <w:szCs w:val="21"/>
          <w:lang w:val="en-GB"/>
        </w:rPr>
      </w:pPr>
      <w:r w:rsidRPr="008C1273">
        <w:rPr>
          <w:sz w:val="21"/>
          <w:szCs w:val="21"/>
          <w:lang w:val="en-GB"/>
        </w:rPr>
        <w:fldChar w:fldCharType="begin">
          <w:ffData>
            <w:name w:val="Check4"/>
            <w:enabled/>
            <w:calcOnExit w:val="0"/>
            <w:checkBox>
              <w:sizeAuto/>
              <w:default w:val="0"/>
            </w:checkBox>
          </w:ffData>
        </w:fldChar>
      </w:r>
      <w:r w:rsidRPr="008C1273">
        <w:rPr>
          <w:sz w:val="21"/>
          <w:szCs w:val="21"/>
          <w:lang w:val="en-GB"/>
        </w:rPr>
        <w:instrText xml:space="preserve"> FORMCHECKBOX </w:instrText>
      </w:r>
      <w:r w:rsidR="00000000">
        <w:rPr>
          <w:sz w:val="21"/>
          <w:szCs w:val="21"/>
          <w:lang w:val="en-GB"/>
        </w:rPr>
      </w:r>
      <w:r w:rsidR="00000000">
        <w:rPr>
          <w:sz w:val="21"/>
          <w:szCs w:val="21"/>
          <w:lang w:val="en-GB"/>
        </w:rPr>
        <w:fldChar w:fldCharType="separate"/>
      </w:r>
      <w:r w:rsidRPr="008C1273">
        <w:rPr>
          <w:sz w:val="21"/>
          <w:szCs w:val="21"/>
          <w:lang w:val="en-GB"/>
        </w:rPr>
        <w:fldChar w:fldCharType="end"/>
      </w:r>
      <w:r w:rsidRPr="008C1273">
        <w:rPr>
          <w:sz w:val="21"/>
          <w:szCs w:val="21"/>
          <w:lang w:val="en-GB"/>
        </w:rPr>
        <w:tab/>
        <w:t>If the balances shown above are not in agreement with your records, please give details of the balances shown in your records and any comments you have in the space below:</w:t>
      </w:r>
    </w:p>
    <w:p w14:paraId="122D31CD" w14:textId="77777777" w:rsidR="00EE130B" w:rsidRPr="008C1273" w:rsidRDefault="00EE130B" w:rsidP="00A71B68">
      <w:pPr>
        <w:jc w:val="both"/>
        <w:rPr>
          <w:sz w:val="21"/>
          <w:szCs w:val="21"/>
          <w:lang w:val="en-GB"/>
        </w:rPr>
      </w:pPr>
    </w:p>
    <w:tbl>
      <w:tblPr>
        <w:tblW w:w="8730" w:type="dxa"/>
        <w:tblInd w:w="468" w:type="dxa"/>
        <w:tblBorders>
          <w:bottom w:val="single" w:sz="4" w:space="0" w:color="auto"/>
          <w:insideH w:val="single" w:sz="4" w:space="0" w:color="auto"/>
          <w:insideV w:val="single" w:sz="4" w:space="0" w:color="auto"/>
        </w:tblBorders>
        <w:tblLook w:val="04A0" w:firstRow="1" w:lastRow="0" w:firstColumn="1" w:lastColumn="0" w:noHBand="0" w:noVBand="1"/>
      </w:tblPr>
      <w:tblGrid>
        <w:gridCol w:w="8730"/>
      </w:tblGrid>
      <w:tr w:rsidR="00EE130B" w:rsidRPr="008C1273" w14:paraId="212D89A9" w14:textId="77777777" w:rsidTr="00553E5A">
        <w:tc>
          <w:tcPr>
            <w:tcW w:w="8730" w:type="dxa"/>
            <w:shd w:val="clear" w:color="auto" w:fill="auto"/>
          </w:tcPr>
          <w:p w14:paraId="6ADC5173" w14:textId="77777777" w:rsidR="00EE130B" w:rsidRPr="008C1273" w:rsidRDefault="00EE130B" w:rsidP="00553E5A">
            <w:pPr>
              <w:ind w:left="-108"/>
              <w:jc w:val="both"/>
              <w:rPr>
                <w:sz w:val="21"/>
                <w:szCs w:val="21"/>
                <w:lang w:val="en-GB"/>
              </w:rPr>
            </w:pPr>
          </w:p>
        </w:tc>
      </w:tr>
      <w:tr w:rsidR="00EE130B" w:rsidRPr="008C1273" w14:paraId="03BE8287" w14:textId="77777777" w:rsidTr="00553E5A">
        <w:tc>
          <w:tcPr>
            <w:tcW w:w="8730" w:type="dxa"/>
            <w:shd w:val="clear" w:color="auto" w:fill="auto"/>
          </w:tcPr>
          <w:p w14:paraId="6B06ECFC" w14:textId="77777777" w:rsidR="00EE130B" w:rsidRPr="008C1273" w:rsidRDefault="00EE130B" w:rsidP="00553E5A">
            <w:pPr>
              <w:ind w:left="-108"/>
              <w:jc w:val="both"/>
              <w:rPr>
                <w:sz w:val="21"/>
                <w:szCs w:val="21"/>
                <w:lang w:val="en-GB"/>
              </w:rPr>
            </w:pPr>
          </w:p>
        </w:tc>
      </w:tr>
    </w:tbl>
    <w:p w14:paraId="3EA215A3" w14:textId="77777777" w:rsidR="00EE130B" w:rsidRPr="008C1273" w:rsidRDefault="00EE130B" w:rsidP="00A71B68">
      <w:pPr>
        <w:jc w:val="both"/>
        <w:rPr>
          <w:sz w:val="21"/>
          <w:szCs w:val="21"/>
          <w:lang w:val="en-GB"/>
        </w:rPr>
      </w:pPr>
    </w:p>
    <w:p w14:paraId="6B24E893" w14:textId="77777777" w:rsidR="00EE130B" w:rsidRPr="008C1273" w:rsidRDefault="00EE130B" w:rsidP="00A71B68">
      <w:pPr>
        <w:tabs>
          <w:tab w:val="left" w:pos="2160"/>
        </w:tabs>
        <w:jc w:val="both"/>
        <w:rPr>
          <w:sz w:val="21"/>
          <w:szCs w:val="21"/>
          <w:lang w:val="en-GB"/>
        </w:rPr>
      </w:pPr>
      <w:r w:rsidRPr="008C1273">
        <w:rPr>
          <w:sz w:val="21"/>
          <w:szCs w:val="21"/>
          <w:lang w:val="en-GB"/>
        </w:rPr>
        <w:t>Signature</w:t>
      </w:r>
      <w:r w:rsidRPr="008C1273">
        <w:rPr>
          <w:sz w:val="21"/>
          <w:szCs w:val="21"/>
          <w:lang w:val="en-GB"/>
        </w:rPr>
        <w:tab/>
        <w:t xml:space="preserve">: </w:t>
      </w:r>
    </w:p>
    <w:p w14:paraId="01FB51DB" w14:textId="77777777" w:rsidR="00EE130B" w:rsidRPr="008C1273" w:rsidRDefault="00EE130B" w:rsidP="00A71B68">
      <w:pPr>
        <w:tabs>
          <w:tab w:val="left" w:pos="2160"/>
        </w:tabs>
        <w:jc w:val="both"/>
        <w:rPr>
          <w:sz w:val="21"/>
          <w:szCs w:val="21"/>
          <w:lang w:val="en-GB"/>
        </w:rPr>
      </w:pPr>
      <w:r w:rsidRPr="008C1273">
        <w:rPr>
          <w:sz w:val="21"/>
          <w:szCs w:val="21"/>
          <w:lang w:val="en-GB"/>
        </w:rPr>
        <w:t>Company Name</w:t>
      </w:r>
      <w:r w:rsidRPr="008C1273">
        <w:rPr>
          <w:sz w:val="21"/>
          <w:szCs w:val="21"/>
          <w:lang w:val="en-GB"/>
        </w:rPr>
        <w:tab/>
        <w:t xml:space="preserve">: </w:t>
      </w:r>
    </w:p>
    <w:p w14:paraId="217FFB2E" w14:textId="77777777" w:rsidR="00EE130B" w:rsidRPr="008C1273" w:rsidRDefault="00EE130B" w:rsidP="00A71B68">
      <w:pPr>
        <w:tabs>
          <w:tab w:val="left" w:pos="2160"/>
        </w:tabs>
        <w:jc w:val="both"/>
        <w:rPr>
          <w:sz w:val="21"/>
          <w:szCs w:val="21"/>
          <w:lang w:val="en-GB"/>
        </w:rPr>
      </w:pPr>
      <w:r w:rsidRPr="008C1273">
        <w:rPr>
          <w:sz w:val="21"/>
          <w:szCs w:val="21"/>
          <w:lang w:val="en-GB"/>
        </w:rPr>
        <w:t>Company Stamp</w:t>
      </w:r>
      <w:r w:rsidRPr="008C1273">
        <w:rPr>
          <w:sz w:val="21"/>
          <w:szCs w:val="21"/>
          <w:lang w:val="en-GB"/>
        </w:rPr>
        <w:tab/>
        <w:t xml:space="preserve">: </w:t>
      </w:r>
    </w:p>
    <w:p w14:paraId="45D3C52A" w14:textId="77777777" w:rsidR="00EE130B" w:rsidRPr="008C1273" w:rsidRDefault="00EE130B" w:rsidP="00A71B68">
      <w:pPr>
        <w:tabs>
          <w:tab w:val="left" w:pos="2160"/>
        </w:tabs>
        <w:jc w:val="both"/>
        <w:rPr>
          <w:sz w:val="21"/>
          <w:szCs w:val="21"/>
          <w:lang w:val="en-GB"/>
        </w:rPr>
      </w:pPr>
      <w:r w:rsidRPr="008C1273">
        <w:rPr>
          <w:sz w:val="21"/>
          <w:szCs w:val="21"/>
          <w:lang w:val="en-GB"/>
        </w:rPr>
        <w:t>Title</w:t>
      </w:r>
      <w:r w:rsidRPr="008C1273">
        <w:rPr>
          <w:sz w:val="21"/>
          <w:szCs w:val="21"/>
          <w:lang w:val="en-GB"/>
        </w:rPr>
        <w:tab/>
        <w:t xml:space="preserve">: </w:t>
      </w:r>
    </w:p>
    <w:p w14:paraId="683FC89A" w14:textId="707B9F67" w:rsidR="00EE130B" w:rsidRDefault="00EE130B" w:rsidP="00A71B68">
      <w:pPr>
        <w:tabs>
          <w:tab w:val="left" w:pos="2160"/>
        </w:tabs>
        <w:jc w:val="both"/>
        <w:rPr>
          <w:sz w:val="21"/>
          <w:szCs w:val="21"/>
          <w:lang w:val="en-GB"/>
        </w:rPr>
        <w:sectPr w:rsidR="00EE130B" w:rsidSect="002D799A">
          <w:pgSz w:w="11909" w:h="16834" w:code="9"/>
          <w:pgMar w:top="720" w:right="1440" w:bottom="426" w:left="1440" w:header="720" w:footer="720" w:gutter="0"/>
          <w:pgNumType w:start="1"/>
          <w:cols w:space="720"/>
        </w:sectPr>
      </w:pPr>
      <w:r w:rsidRPr="008C1273">
        <w:rPr>
          <w:sz w:val="21"/>
          <w:szCs w:val="21"/>
          <w:lang w:val="en-GB"/>
        </w:rPr>
        <w:t>Date</w:t>
      </w:r>
      <w:r w:rsidRPr="008C1273">
        <w:rPr>
          <w:sz w:val="21"/>
          <w:szCs w:val="21"/>
          <w:lang w:val="en-GB"/>
        </w:rPr>
        <w:tab/>
        <w:t xml:space="preserve">: </w:t>
      </w:r>
      <w:r w:rsidR="002D799A">
        <w:rPr>
          <w:sz w:val="21"/>
          <w:szCs w:val="21"/>
          <w:lang w:val="en-GB"/>
        </w:rPr>
        <w:t xml:space="preserve">   </w:t>
      </w:r>
      <w:r w:rsidR="002D799A">
        <w:rPr>
          <w:sz w:val="21"/>
          <w:szCs w:val="21"/>
          <w:lang w:val="en-GB"/>
        </w:rPr>
        <w:tab/>
      </w:r>
      <w:r w:rsidR="002D799A">
        <w:rPr>
          <w:sz w:val="21"/>
          <w:szCs w:val="21"/>
          <w:lang w:val="en-GB"/>
        </w:rPr>
        <w:tab/>
      </w:r>
    </w:p>
    <w:p w14:paraId="71FFAECF" w14:textId="77777777" w:rsidR="00EE130B" w:rsidRPr="008C1273" w:rsidRDefault="00EE130B" w:rsidP="00A71B68">
      <w:pPr>
        <w:tabs>
          <w:tab w:val="left" w:pos="2160"/>
        </w:tabs>
        <w:jc w:val="both"/>
        <w:rPr>
          <w:sz w:val="21"/>
          <w:szCs w:val="21"/>
          <w:lang w:val="en-GB"/>
        </w:rPr>
      </w:pPr>
    </w:p>
    <w:sectPr w:rsidR="00EE130B" w:rsidRPr="008C1273" w:rsidSect="00EE130B">
      <w:type w:val="continuous"/>
      <w:pgSz w:w="11909" w:h="16834" w:code="9"/>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B8B37" w14:textId="77777777" w:rsidR="00FC0B46" w:rsidRDefault="00FC0B46">
      <w:r>
        <w:separator/>
      </w:r>
    </w:p>
  </w:endnote>
  <w:endnote w:type="continuationSeparator" w:id="0">
    <w:p w14:paraId="1EC84120" w14:textId="77777777" w:rsidR="00FC0B46" w:rsidRDefault="00FC0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22F03" w14:textId="77777777" w:rsidR="00FC0B46" w:rsidRDefault="00FC0B46">
      <w:r>
        <w:separator/>
      </w:r>
    </w:p>
  </w:footnote>
  <w:footnote w:type="continuationSeparator" w:id="0">
    <w:p w14:paraId="4880D391" w14:textId="77777777" w:rsidR="00FC0B46" w:rsidRDefault="00FC0B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16D65034"/>
    <w:multiLevelType w:val="singleLevel"/>
    <w:tmpl w:val="0409000F"/>
    <w:lvl w:ilvl="0">
      <w:start w:val="1"/>
      <w:numFmt w:val="decimal"/>
      <w:lvlText w:val="%1."/>
      <w:lvlJc w:val="left"/>
      <w:pPr>
        <w:tabs>
          <w:tab w:val="num" w:pos="360"/>
        </w:tabs>
        <w:ind w:left="360" w:hanging="360"/>
      </w:pPr>
    </w:lvl>
  </w:abstractNum>
  <w:num w:numId="1" w16cid:durableId="2068412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nameGeneral) Data Source.rtf" w:val=" "/>
  </w:docVars>
  <w:rsids>
    <w:rsidRoot w:val="00F11227"/>
    <w:rsid w:val="0001095D"/>
    <w:rsid w:val="00012DFB"/>
    <w:rsid w:val="00020243"/>
    <w:rsid w:val="000403EA"/>
    <w:rsid w:val="00065B92"/>
    <w:rsid w:val="00071E44"/>
    <w:rsid w:val="000727EA"/>
    <w:rsid w:val="00092A89"/>
    <w:rsid w:val="000A0AF2"/>
    <w:rsid w:val="000A5C9C"/>
    <w:rsid w:val="000B3CD6"/>
    <w:rsid w:val="000B4C4B"/>
    <w:rsid w:val="000B58ED"/>
    <w:rsid w:val="000C13A7"/>
    <w:rsid w:val="000C758A"/>
    <w:rsid w:val="000D1A7E"/>
    <w:rsid w:val="000D61E6"/>
    <w:rsid w:val="000E6E37"/>
    <w:rsid w:val="000F128B"/>
    <w:rsid w:val="00123498"/>
    <w:rsid w:val="0012407C"/>
    <w:rsid w:val="001272E8"/>
    <w:rsid w:val="0015582E"/>
    <w:rsid w:val="0017371A"/>
    <w:rsid w:val="00181561"/>
    <w:rsid w:val="00181736"/>
    <w:rsid w:val="00182CA8"/>
    <w:rsid w:val="001930C8"/>
    <w:rsid w:val="001A4FF0"/>
    <w:rsid w:val="001A7580"/>
    <w:rsid w:val="001B130B"/>
    <w:rsid w:val="001B1FCC"/>
    <w:rsid w:val="001B383B"/>
    <w:rsid w:val="001B5ABB"/>
    <w:rsid w:val="001C0A6A"/>
    <w:rsid w:val="001C128C"/>
    <w:rsid w:val="001C6AA3"/>
    <w:rsid w:val="001F44B5"/>
    <w:rsid w:val="00202E92"/>
    <w:rsid w:val="002268D7"/>
    <w:rsid w:val="0022746B"/>
    <w:rsid w:val="00237726"/>
    <w:rsid w:val="002448C6"/>
    <w:rsid w:val="00263867"/>
    <w:rsid w:val="00272A57"/>
    <w:rsid w:val="00294C05"/>
    <w:rsid w:val="00295092"/>
    <w:rsid w:val="002C594C"/>
    <w:rsid w:val="002D5FCE"/>
    <w:rsid w:val="002D799A"/>
    <w:rsid w:val="002E19D7"/>
    <w:rsid w:val="002E769F"/>
    <w:rsid w:val="002F7550"/>
    <w:rsid w:val="002F77C4"/>
    <w:rsid w:val="00301FDD"/>
    <w:rsid w:val="00312484"/>
    <w:rsid w:val="003162AB"/>
    <w:rsid w:val="00344C9B"/>
    <w:rsid w:val="00352911"/>
    <w:rsid w:val="00356F0D"/>
    <w:rsid w:val="00381D00"/>
    <w:rsid w:val="00383540"/>
    <w:rsid w:val="003859F4"/>
    <w:rsid w:val="00385CA0"/>
    <w:rsid w:val="003A7389"/>
    <w:rsid w:val="003C4168"/>
    <w:rsid w:val="003C6DE2"/>
    <w:rsid w:val="003D202A"/>
    <w:rsid w:val="003E39F3"/>
    <w:rsid w:val="00401462"/>
    <w:rsid w:val="00402EFC"/>
    <w:rsid w:val="00404A6E"/>
    <w:rsid w:val="00404B46"/>
    <w:rsid w:val="00417797"/>
    <w:rsid w:val="00422B03"/>
    <w:rsid w:val="00426BC4"/>
    <w:rsid w:val="004317FE"/>
    <w:rsid w:val="00433EB9"/>
    <w:rsid w:val="00435178"/>
    <w:rsid w:val="00466953"/>
    <w:rsid w:val="00473B05"/>
    <w:rsid w:val="00477432"/>
    <w:rsid w:val="00490C9E"/>
    <w:rsid w:val="004A4C98"/>
    <w:rsid w:val="004B1367"/>
    <w:rsid w:val="004C13BF"/>
    <w:rsid w:val="004D36AD"/>
    <w:rsid w:val="004F452A"/>
    <w:rsid w:val="0050117F"/>
    <w:rsid w:val="005138B1"/>
    <w:rsid w:val="00522307"/>
    <w:rsid w:val="00530BFA"/>
    <w:rsid w:val="005364BE"/>
    <w:rsid w:val="00552AA4"/>
    <w:rsid w:val="00553E5A"/>
    <w:rsid w:val="00556489"/>
    <w:rsid w:val="005648C1"/>
    <w:rsid w:val="00577EF4"/>
    <w:rsid w:val="00580B19"/>
    <w:rsid w:val="00582491"/>
    <w:rsid w:val="00582A8C"/>
    <w:rsid w:val="00584C7E"/>
    <w:rsid w:val="00594480"/>
    <w:rsid w:val="005B2981"/>
    <w:rsid w:val="005C68E9"/>
    <w:rsid w:val="005D1CA6"/>
    <w:rsid w:val="005D4480"/>
    <w:rsid w:val="005E006D"/>
    <w:rsid w:val="005E719C"/>
    <w:rsid w:val="00610C4E"/>
    <w:rsid w:val="00614135"/>
    <w:rsid w:val="00615EFA"/>
    <w:rsid w:val="00624779"/>
    <w:rsid w:val="006326F7"/>
    <w:rsid w:val="00632CDF"/>
    <w:rsid w:val="006562F0"/>
    <w:rsid w:val="00663A21"/>
    <w:rsid w:val="0066518E"/>
    <w:rsid w:val="006801F6"/>
    <w:rsid w:val="00691729"/>
    <w:rsid w:val="006A40F0"/>
    <w:rsid w:val="006B3BDE"/>
    <w:rsid w:val="006B49CF"/>
    <w:rsid w:val="006B532F"/>
    <w:rsid w:val="006B6066"/>
    <w:rsid w:val="006C5365"/>
    <w:rsid w:val="006D3941"/>
    <w:rsid w:val="006D7508"/>
    <w:rsid w:val="006E11A7"/>
    <w:rsid w:val="006E6710"/>
    <w:rsid w:val="006F46F7"/>
    <w:rsid w:val="006F4D33"/>
    <w:rsid w:val="00701162"/>
    <w:rsid w:val="00707908"/>
    <w:rsid w:val="007100F2"/>
    <w:rsid w:val="007203C3"/>
    <w:rsid w:val="0072442D"/>
    <w:rsid w:val="0073721F"/>
    <w:rsid w:val="00741E23"/>
    <w:rsid w:val="00743C2C"/>
    <w:rsid w:val="00762F53"/>
    <w:rsid w:val="0076510C"/>
    <w:rsid w:val="00777620"/>
    <w:rsid w:val="00783759"/>
    <w:rsid w:val="00783A87"/>
    <w:rsid w:val="007972E7"/>
    <w:rsid w:val="007A04C5"/>
    <w:rsid w:val="007A27CE"/>
    <w:rsid w:val="007A63EB"/>
    <w:rsid w:val="007D7358"/>
    <w:rsid w:val="007E01AE"/>
    <w:rsid w:val="007F3DE6"/>
    <w:rsid w:val="00845B3E"/>
    <w:rsid w:val="00871D70"/>
    <w:rsid w:val="008767CD"/>
    <w:rsid w:val="00877738"/>
    <w:rsid w:val="008831A5"/>
    <w:rsid w:val="008A0D72"/>
    <w:rsid w:val="008C1273"/>
    <w:rsid w:val="008C4700"/>
    <w:rsid w:val="008D1F6C"/>
    <w:rsid w:val="008D4E94"/>
    <w:rsid w:val="008D6E68"/>
    <w:rsid w:val="008D77A2"/>
    <w:rsid w:val="008E0E3A"/>
    <w:rsid w:val="008F329B"/>
    <w:rsid w:val="008F7B9D"/>
    <w:rsid w:val="009101D7"/>
    <w:rsid w:val="00911B80"/>
    <w:rsid w:val="009148A7"/>
    <w:rsid w:val="00922B53"/>
    <w:rsid w:val="00927441"/>
    <w:rsid w:val="00936DE5"/>
    <w:rsid w:val="009408DA"/>
    <w:rsid w:val="00940DA7"/>
    <w:rsid w:val="00960AA2"/>
    <w:rsid w:val="0096185C"/>
    <w:rsid w:val="009804A0"/>
    <w:rsid w:val="009842FE"/>
    <w:rsid w:val="00985684"/>
    <w:rsid w:val="00990322"/>
    <w:rsid w:val="0099449A"/>
    <w:rsid w:val="009973C1"/>
    <w:rsid w:val="009B283B"/>
    <w:rsid w:val="009B6BE3"/>
    <w:rsid w:val="009C7576"/>
    <w:rsid w:val="009D5806"/>
    <w:rsid w:val="009D63D1"/>
    <w:rsid w:val="009D6742"/>
    <w:rsid w:val="009E1AAD"/>
    <w:rsid w:val="009E241F"/>
    <w:rsid w:val="009E379B"/>
    <w:rsid w:val="00A05310"/>
    <w:rsid w:val="00A113E5"/>
    <w:rsid w:val="00A1142C"/>
    <w:rsid w:val="00A13890"/>
    <w:rsid w:val="00A30EBD"/>
    <w:rsid w:val="00A347C6"/>
    <w:rsid w:val="00A43D37"/>
    <w:rsid w:val="00A440CE"/>
    <w:rsid w:val="00A51DB7"/>
    <w:rsid w:val="00A71B68"/>
    <w:rsid w:val="00A816FB"/>
    <w:rsid w:val="00A84712"/>
    <w:rsid w:val="00A93FF0"/>
    <w:rsid w:val="00AB0CFF"/>
    <w:rsid w:val="00AC6C84"/>
    <w:rsid w:val="00AE6410"/>
    <w:rsid w:val="00AF48AC"/>
    <w:rsid w:val="00AF7701"/>
    <w:rsid w:val="00B02535"/>
    <w:rsid w:val="00B0420D"/>
    <w:rsid w:val="00B07C22"/>
    <w:rsid w:val="00B11A05"/>
    <w:rsid w:val="00B344AB"/>
    <w:rsid w:val="00B359FA"/>
    <w:rsid w:val="00B44CCB"/>
    <w:rsid w:val="00B74CCB"/>
    <w:rsid w:val="00B77467"/>
    <w:rsid w:val="00B8319F"/>
    <w:rsid w:val="00B85137"/>
    <w:rsid w:val="00BA2BC1"/>
    <w:rsid w:val="00BB620E"/>
    <w:rsid w:val="00BB6749"/>
    <w:rsid w:val="00BD2F95"/>
    <w:rsid w:val="00BD543B"/>
    <w:rsid w:val="00BD6718"/>
    <w:rsid w:val="00BE4C70"/>
    <w:rsid w:val="00C01A03"/>
    <w:rsid w:val="00C05C5B"/>
    <w:rsid w:val="00C0632A"/>
    <w:rsid w:val="00C06456"/>
    <w:rsid w:val="00C33AE3"/>
    <w:rsid w:val="00C368B3"/>
    <w:rsid w:val="00C5648C"/>
    <w:rsid w:val="00C64A85"/>
    <w:rsid w:val="00C80E87"/>
    <w:rsid w:val="00C822F9"/>
    <w:rsid w:val="00CA0B07"/>
    <w:rsid w:val="00CB041D"/>
    <w:rsid w:val="00CB4EC6"/>
    <w:rsid w:val="00CB4F64"/>
    <w:rsid w:val="00CC081E"/>
    <w:rsid w:val="00CD68FA"/>
    <w:rsid w:val="00D13E69"/>
    <w:rsid w:val="00D17C17"/>
    <w:rsid w:val="00D22BBF"/>
    <w:rsid w:val="00D4291A"/>
    <w:rsid w:val="00D43E18"/>
    <w:rsid w:val="00D53103"/>
    <w:rsid w:val="00D55320"/>
    <w:rsid w:val="00D57A37"/>
    <w:rsid w:val="00D60171"/>
    <w:rsid w:val="00D60C60"/>
    <w:rsid w:val="00D831E0"/>
    <w:rsid w:val="00D9182C"/>
    <w:rsid w:val="00D95198"/>
    <w:rsid w:val="00D964BA"/>
    <w:rsid w:val="00D97CDC"/>
    <w:rsid w:val="00DA7779"/>
    <w:rsid w:val="00DB40F4"/>
    <w:rsid w:val="00DB51EA"/>
    <w:rsid w:val="00DC03B1"/>
    <w:rsid w:val="00DC24C9"/>
    <w:rsid w:val="00DE1ADC"/>
    <w:rsid w:val="00DE4D30"/>
    <w:rsid w:val="00DE5BAD"/>
    <w:rsid w:val="00E027C3"/>
    <w:rsid w:val="00E25ABB"/>
    <w:rsid w:val="00E31BFC"/>
    <w:rsid w:val="00E418C6"/>
    <w:rsid w:val="00E91BEE"/>
    <w:rsid w:val="00EA0DE7"/>
    <w:rsid w:val="00EA556B"/>
    <w:rsid w:val="00EB1A68"/>
    <w:rsid w:val="00EB746D"/>
    <w:rsid w:val="00ED1A58"/>
    <w:rsid w:val="00EE130B"/>
    <w:rsid w:val="00EF5569"/>
    <w:rsid w:val="00EF656C"/>
    <w:rsid w:val="00EF79A5"/>
    <w:rsid w:val="00F02464"/>
    <w:rsid w:val="00F031FF"/>
    <w:rsid w:val="00F1114E"/>
    <w:rsid w:val="00F11227"/>
    <w:rsid w:val="00F12A0C"/>
    <w:rsid w:val="00F14F45"/>
    <w:rsid w:val="00F25D95"/>
    <w:rsid w:val="00F35957"/>
    <w:rsid w:val="00F419F0"/>
    <w:rsid w:val="00F453FD"/>
    <w:rsid w:val="00F4761A"/>
    <w:rsid w:val="00F506E6"/>
    <w:rsid w:val="00F521C7"/>
    <w:rsid w:val="00F57C60"/>
    <w:rsid w:val="00F630FA"/>
    <w:rsid w:val="00F65BBF"/>
    <w:rsid w:val="00F668A8"/>
    <w:rsid w:val="00F67B70"/>
    <w:rsid w:val="00F70809"/>
    <w:rsid w:val="00F75953"/>
    <w:rsid w:val="00F8104C"/>
    <w:rsid w:val="00F85A35"/>
    <w:rsid w:val="00F9493F"/>
    <w:rsid w:val="00F972CE"/>
    <w:rsid w:val="00FA5497"/>
    <w:rsid w:val="00FB4708"/>
    <w:rsid w:val="00FC0B46"/>
    <w:rsid w:val="00FC4337"/>
    <w:rsid w:val="00FD171E"/>
    <w:rsid w:val="00FD1B47"/>
    <w:rsid w:val="00FD3D21"/>
    <w:rsid w:val="00FE1695"/>
    <w:rsid w:val="00FF2408"/>
    <w:rsid w:val="00FF620C"/>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587943"/>
  <w15:chartTrackingRefBased/>
  <w15:docId w15:val="{F8C61503-9293-4E58-9CD2-1E9525D16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jc w:val="both"/>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pPr>
      <w:spacing w:after="120"/>
      <w:ind w:left="360"/>
    </w:pPr>
  </w:style>
  <w:style w:type="paragraph" w:styleId="BodyText">
    <w:name w:val="Body Text"/>
    <w:basedOn w:val="Normal"/>
    <w:rsid w:val="008D4E94"/>
    <w:pPr>
      <w:spacing w:after="120"/>
    </w:pPr>
  </w:style>
  <w:style w:type="table" w:styleId="TableGrid">
    <w:name w:val="Table Grid"/>
    <w:basedOn w:val="TableNormal"/>
    <w:rsid w:val="00A71B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Audit%20Express\Doc\MyDoc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Files\Audit Express\Doc\MyDocTemplate.dot</Template>
  <TotalTime>1</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HO</dc:creator>
  <cp:keywords/>
  <cp:lastModifiedBy>DANIAL HARIZ BIN AMINUDDIN</cp:lastModifiedBy>
  <cp:revision>2</cp:revision>
  <cp:lastPrinted>2006-01-04T04:05:00Z</cp:lastPrinted>
  <dcterms:created xsi:type="dcterms:W3CDTF">2023-06-15T22:12:00Z</dcterms:created>
  <dcterms:modified xsi:type="dcterms:W3CDTF">2023-06-15T22:12:00Z</dcterms:modified>
</cp:coreProperties>
</file>